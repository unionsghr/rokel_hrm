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95A" w:rsidRPr="004F341C" w:rsidRDefault="005D195A" w:rsidP="005D195A">
      <w:pPr>
        <w:jc w:val="both"/>
      </w:pPr>
      <w:r w:rsidRPr="004F341C">
        <w:t xml:space="preserve">Our ref: </w:t>
      </w:r>
      <w:r w:rsidRPr="004F341C">
        <w:rPr>
          <w:b/>
        </w:rPr>
        <w:t xml:space="preserve"> </w:t>
      </w:r>
      <w:r w:rsidR="0086530D">
        <w:rPr>
          <w:b/>
        </w:rPr>
        <w:t>WEG</w:t>
      </w:r>
      <w:r w:rsidR="0077558B">
        <w:rPr>
          <w:b/>
        </w:rPr>
        <w:t>/</w:t>
      </w:r>
      <w:proofErr w:type="spellStart"/>
      <w:r w:rsidRPr="004F341C">
        <w:t>vcw</w:t>
      </w:r>
      <w:proofErr w:type="spellEnd"/>
    </w:p>
    <w:p w:rsidR="005D195A" w:rsidRPr="004F341C" w:rsidRDefault="005D195A" w:rsidP="005D195A">
      <w:pPr>
        <w:jc w:val="both"/>
        <w:rPr>
          <w:b/>
        </w:rPr>
      </w:pPr>
    </w:p>
    <w:p w:rsidR="005D195A" w:rsidRPr="004F341C" w:rsidRDefault="0077558B" w:rsidP="005D195A">
      <w:pPr>
        <w:jc w:val="both"/>
      </w:pPr>
      <w:r>
        <w:t>20</w:t>
      </w:r>
      <w:r w:rsidRPr="0077558B">
        <w:rPr>
          <w:vertAlign w:val="superscript"/>
        </w:rPr>
        <w:t>th</w:t>
      </w:r>
      <w:r>
        <w:t xml:space="preserve"> January, 2022</w:t>
      </w:r>
    </w:p>
    <w:p w:rsidR="005D195A" w:rsidRPr="004F341C" w:rsidRDefault="005D195A" w:rsidP="005D195A">
      <w:pPr>
        <w:jc w:val="both"/>
      </w:pPr>
      <w:r w:rsidRPr="004F341C">
        <w:t xml:space="preserve"> </w:t>
      </w:r>
    </w:p>
    <w:p w:rsidR="005D195A" w:rsidRPr="004F341C" w:rsidRDefault="0086530D" w:rsidP="005D195A">
      <w:pPr>
        <w:jc w:val="both"/>
        <w:rPr>
          <w:b/>
        </w:rPr>
      </w:pPr>
      <w:r>
        <w:rPr>
          <w:b/>
        </w:rPr>
        <w:t xml:space="preserve">Mr. </w:t>
      </w:r>
      <w:r w:rsidR="0077558B">
        <w:rPr>
          <w:b/>
        </w:rPr>
        <w:t xml:space="preserve">Paul </w:t>
      </w:r>
      <w:proofErr w:type="spellStart"/>
      <w:r w:rsidR="0077558B">
        <w:rPr>
          <w:b/>
        </w:rPr>
        <w:t>Saffa</w:t>
      </w:r>
      <w:proofErr w:type="spellEnd"/>
      <w:r w:rsidR="0077558B">
        <w:rPr>
          <w:b/>
        </w:rPr>
        <w:t xml:space="preserve"> </w:t>
      </w:r>
      <w:proofErr w:type="spellStart"/>
      <w:r w:rsidR="0077558B">
        <w:rPr>
          <w:b/>
        </w:rPr>
        <w:t>Tapema</w:t>
      </w:r>
      <w:proofErr w:type="spellEnd"/>
    </w:p>
    <w:p w:rsidR="0077558B" w:rsidRDefault="0086530D" w:rsidP="005D195A">
      <w:pPr>
        <w:jc w:val="both"/>
      </w:pPr>
      <w:r>
        <w:t xml:space="preserve">C/o </w:t>
      </w:r>
      <w:r w:rsidR="0077558B">
        <w:t xml:space="preserve">Republic of Sierra Leone </w:t>
      </w:r>
    </w:p>
    <w:p w:rsidR="0077558B" w:rsidRDefault="0077558B" w:rsidP="005D195A">
      <w:pPr>
        <w:jc w:val="both"/>
      </w:pPr>
      <w:r>
        <w:t>National Youth Service</w:t>
      </w:r>
    </w:p>
    <w:p w:rsidR="0077558B" w:rsidRDefault="0077558B" w:rsidP="005D195A">
      <w:pPr>
        <w:jc w:val="both"/>
      </w:pPr>
      <w:r>
        <w:t>1</w:t>
      </w:r>
      <w:r w:rsidRPr="0077558B">
        <w:rPr>
          <w:vertAlign w:val="superscript"/>
        </w:rPr>
        <w:t>st</w:t>
      </w:r>
      <w:r>
        <w:t xml:space="preserve"> &amp; 3</w:t>
      </w:r>
      <w:r w:rsidRPr="0077558B">
        <w:rPr>
          <w:vertAlign w:val="superscript"/>
        </w:rPr>
        <w:t>rd</w:t>
      </w:r>
      <w:r>
        <w:t xml:space="preserve"> Floor National </w:t>
      </w:r>
      <w:r w:rsidR="00BD07F4">
        <w:t>S</w:t>
      </w:r>
      <w:r>
        <w:t>tadium Hostels</w:t>
      </w:r>
    </w:p>
    <w:p w:rsidR="003D6D11" w:rsidRPr="004F341C" w:rsidRDefault="0077558B" w:rsidP="005D195A">
      <w:pPr>
        <w:jc w:val="both"/>
      </w:pPr>
      <w:proofErr w:type="spellStart"/>
      <w:r>
        <w:t>Brookfields</w:t>
      </w:r>
      <w:proofErr w:type="spellEnd"/>
      <w:r>
        <w:t xml:space="preserve"> </w:t>
      </w:r>
      <w:r w:rsidR="0086530D">
        <w:t xml:space="preserve"> </w:t>
      </w:r>
    </w:p>
    <w:p w:rsidR="005D195A" w:rsidRPr="004F341C" w:rsidRDefault="005D195A" w:rsidP="005D195A">
      <w:pPr>
        <w:jc w:val="both"/>
      </w:pPr>
      <w:r w:rsidRPr="004F341C">
        <w:t>Freetown</w:t>
      </w:r>
    </w:p>
    <w:p w:rsidR="005D195A" w:rsidRPr="004F341C" w:rsidRDefault="005D195A" w:rsidP="005D195A">
      <w:pPr>
        <w:jc w:val="both"/>
      </w:pPr>
    </w:p>
    <w:p w:rsidR="005D195A" w:rsidRPr="004F341C" w:rsidRDefault="005D195A" w:rsidP="005D195A">
      <w:pPr>
        <w:jc w:val="both"/>
      </w:pPr>
      <w:r w:rsidRPr="004F341C">
        <w:t xml:space="preserve">Dear </w:t>
      </w:r>
      <w:r w:rsidR="0086530D">
        <w:t>Mr</w:t>
      </w:r>
      <w:r w:rsidR="0077558B">
        <w:t xml:space="preserve">. </w:t>
      </w:r>
      <w:proofErr w:type="spellStart"/>
      <w:r w:rsidR="0077558B">
        <w:t>Tapema</w:t>
      </w:r>
      <w:proofErr w:type="spellEnd"/>
      <w:r w:rsidR="0077558B">
        <w:t>,</w:t>
      </w:r>
    </w:p>
    <w:p w:rsidR="00506225" w:rsidRDefault="00506225" w:rsidP="00A9523B">
      <w:pPr>
        <w:jc w:val="both"/>
        <w:rPr>
          <w:b/>
        </w:rPr>
      </w:pPr>
    </w:p>
    <w:p w:rsidR="00A9523B" w:rsidRPr="004F341C" w:rsidRDefault="0077558B" w:rsidP="00A9523B">
      <w:pPr>
        <w:jc w:val="both"/>
        <w:rPr>
          <w:b/>
        </w:rPr>
      </w:pPr>
      <w:r>
        <w:rPr>
          <w:b/>
        </w:rPr>
        <w:t>Re:</w:t>
      </w:r>
      <w:r w:rsidR="0047604E">
        <w:rPr>
          <w:b/>
        </w:rPr>
        <w:t xml:space="preserve"> </w:t>
      </w:r>
      <w:r>
        <w:rPr>
          <w:b/>
        </w:rPr>
        <w:t>Request for Placement of Youth Corps</w:t>
      </w:r>
    </w:p>
    <w:p w:rsidR="005D195A" w:rsidRPr="004F341C" w:rsidRDefault="005D195A" w:rsidP="005D195A">
      <w:pPr>
        <w:jc w:val="both"/>
      </w:pPr>
    </w:p>
    <w:p w:rsidR="001D5A97" w:rsidRDefault="0086530D" w:rsidP="0077558B">
      <w:pPr>
        <w:jc w:val="both"/>
      </w:pPr>
      <w:r>
        <w:t xml:space="preserve">We </w:t>
      </w:r>
      <w:r w:rsidR="00506225">
        <w:t xml:space="preserve">acknowledge receipt of </w:t>
      </w:r>
      <w:r w:rsidR="0077558B">
        <w:t>your letter dated 12</w:t>
      </w:r>
      <w:r w:rsidR="0077558B" w:rsidRPr="0077558B">
        <w:rPr>
          <w:vertAlign w:val="superscript"/>
        </w:rPr>
        <w:t>th</w:t>
      </w:r>
      <w:r w:rsidR="0077558B">
        <w:t xml:space="preserve"> January, 2022 </w:t>
      </w:r>
      <w:r w:rsidR="0047604E">
        <w:t xml:space="preserve">and wish to make known to you </w:t>
      </w:r>
      <w:r w:rsidR="00BD07F4">
        <w:t>the Bank’s</w:t>
      </w:r>
      <w:r w:rsidR="0047604E">
        <w:t xml:space="preserve"> intention to support the President’s commitment to Human Capital Development.</w:t>
      </w:r>
    </w:p>
    <w:p w:rsidR="0047604E" w:rsidRDefault="0047604E" w:rsidP="0077558B">
      <w:pPr>
        <w:jc w:val="both"/>
      </w:pPr>
    </w:p>
    <w:p w:rsidR="0047604E" w:rsidRDefault="0047604E" w:rsidP="0077558B">
      <w:pPr>
        <w:jc w:val="both"/>
      </w:pPr>
      <w:r>
        <w:t xml:space="preserve">Presently we are hosting a number of Youth Corps and will be willing to take on board Five corps at the expiration of </w:t>
      </w:r>
      <w:r w:rsidR="00BD07F4">
        <w:t>the existing</w:t>
      </w:r>
      <w:r>
        <w:t xml:space="preserve"> corps te</w:t>
      </w:r>
      <w:r w:rsidR="00BD07F4">
        <w:t>rm, which will end in</w:t>
      </w:r>
      <w:r w:rsidR="00FF1461">
        <w:t xml:space="preserve"> March this </w:t>
      </w:r>
      <w:r>
        <w:t>year.</w:t>
      </w:r>
    </w:p>
    <w:p w:rsidR="0077558B" w:rsidRDefault="0077558B" w:rsidP="0077558B">
      <w:pPr>
        <w:jc w:val="both"/>
      </w:pPr>
    </w:p>
    <w:p w:rsidR="00046798" w:rsidRDefault="00FF1461" w:rsidP="005D195A">
      <w:pPr>
        <w:jc w:val="both"/>
      </w:pPr>
      <w:r>
        <w:t>We hope this exercise will be to our mutual benefits.</w:t>
      </w:r>
    </w:p>
    <w:p w:rsidR="005D195A" w:rsidRPr="004F341C" w:rsidRDefault="005D195A" w:rsidP="005D195A">
      <w:pPr>
        <w:jc w:val="both"/>
      </w:pPr>
    </w:p>
    <w:p w:rsidR="005D195A" w:rsidRPr="004F341C" w:rsidRDefault="005D195A" w:rsidP="005D195A">
      <w:pPr>
        <w:jc w:val="both"/>
      </w:pPr>
      <w:r w:rsidRPr="004F341C">
        <w:t>Sincerely,</w:t>
      </w:r>
    </w:p>
    <w:p w:rsidR="005D195A" w:rsidRPr="004F341C" w:rsidRDefault="005D195A" w:rsidP="005D195A">
      <w:pPr>
        <w:jc w:val="both"/>
      </w:pPr>
    </w:p>
    <w:p w:rsidR="005D195A" w:rsidRPr="004F341C" w:rsidRDefault="005D195A" w:rsidP="005D195A">
      <w:pPr>
        <w:jc w:val="both"/>
      </w:pPr>
    </w:p>
    <w:p w:rsidR="005D195A" w:rsidRPr="004F341C" w:rsidRDefault="005D195A" w:rsidP="005D195A">
      <w:pPr>
        <w:jc w:val="both"/>
      </w:pPr>
    </w:p>
    <w:p w:rsidR="005D195A" w:rsidRPr="004F341C" w:rsidRDefault="005D195A" w:rsidP="005D195A">
      <w:pPr>
        <w:jc w:val="both"/>
      </w:pPr>
      <w:r w:rsidRPr="004F341C">
        <w:t>Veronica Williams</w:t>
      </w:r>
    </w:p>
    <w:p w:rsidR="005D195A" w:rsidRDefault="005D195A" w:rsidP="005D195A">
      <w:pPr>
        <w:jc w:val="both"/>
        <w:rPr>
          <w:b/>
        </w:rPr>
      </w:pPr>
      <w:r w:rsidRPr="004F341C">
        <w:rPr>
          <w:b/>
        </w:rPr>
        <w:t>Human Resources Manager</w:t>
      </w:r>
    </w:p>
    <w:p w:rsidR="00321E4D" w:rsidRDefault="00321E4D" w:rsidP="005D195A">
      <w:pPr>
        <w:jc w:val="both"/>
        <w:rPr>
          <w:b/>
        </w:rPr>
      </w:pPr>
    </w:p>
    <w:p w:rsidR="00321E4D" w:rsidRDefault="00321E4D" w:rsidP="005D195A">
      <w:pPr>
        <w:jc w:val="both"/>
        <w:rPr>
          <w:b/>
        </w:rPr>
      </w:pPr>
      <w:r>
        <w:rPr>
          <w:b/>
        </w:rPr>
        <w:t>CC: The Managing Director</w:t>
      </w:r>
    </w:p>
    <w:p w:rsidR="00321E4D" w:rsidRPr="004F341C" w:rsidRDefault="00FF1461" w:rsidP="00FF1461">
      <w:pPr>
        <w:rPr>
          <w:b/>
        </w:rPr>
      </w:pPr>
      <w:r>
        <w:rPr>
          <w:b/>
        </w:rPr>
        <w:t xml:space="preserve">         </w:t>
      </w:r>
      <w:r w:rsidR="00321E4D">
        <w:rPr>
          <w:b/>
        </w:rPr>
        <w:t>The Deputy Managing Director</w:t>
      </w:r>
    </w:p>
    <w:p w:rsidR="005D195A" w:rsidRPr="004F341C" w:rsidRDefault="005D195A" w:rsidP="005D195A">
      <w:pPr>
        <w:spacing w:after="200" w:line="276" w:lineRule="auto"/>
        <w:rPr>
          <w:rFonts w:eastAsia="Calibri"/>
          <w:sz w:val="22"/>
          <w:szCs w:val="22"/>
        </w:rPr>
      </w:pPr>
    </w:p>
    <w:p w:rsidR="005D195A" w:rsidRPr="004F341C" w:rsidRDefault="005D195A" w:rsidP="005D195A">
      <w:pPr>
        <w:spacing w:after="200" w:line="276" w:lineRule="auto"/>
        <w:rPr>
          <w:rFonts w:eastAsia="Calibri"/>
          <w:sz w:val="22"/>
          <w:szCs w:val="22"/>
        </w:rPr>
      </w:pPr>
    </w:p>
    <w:p w:rsidR="007C2608" w:rsidRPr="004F341C" w:rsidRDefault="007C2608" w:rsidP="005D195A"/>
    <w:sectPr w:rsidR="007C2608" w:rsidRPr="004F341C" w:rsidSect="00CA3CDF">
      <w:headerReference w:type="default" r:id="rId7"/>
      <w:pgSz w:w="11907" w:h="16839" w:code="9"/>
      <w:pgMar w:top="1710" w:right="1197" w:bottom="1350" w:left="1530" w:header="900" w:footer="4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E04" w:rsidRDefault="000E6E04" w:rsidP="00522CA1">
      <w:r>
        <w:separator/>
      </w:r>
    </w:p>
  </w:endnote>
  <w:endnote w:type="continuationSeparator" w:id="0">
    <w:p w:rsidR="000E6E04" w:rsidRDefault="000E6E04" w:rsidP="00522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E04" w:rsidRDefault="000E6E04" w:rsidP="00522CA1">
      <w:r>
        <w:separator/>
      </w:r>
    </w:p>
  </w:footnote>
  <w:footnote w:type="continuationSeparator" w:id="0">
    <w:p w:rsidR="000E6E04" w:rsidRDefault="000E6E04" w:rsidP="00522C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CA1" w:rsidRDefault="00522CA1">
    <w:pPr>
      <w:pStyle w:val="Header"/>
    </w:pPr>
  </w:p>
  <w:p w:rsidR="00522CA1" w:rsidRDefault="00522CA1">
    <w:pPr>
      <w:pStyle w:val="Header"/>
    </w:pPr>
  </w:p>
  <w:p w:rsidR="00522CA1" w:rsidRDefault="00522CA1">
    <w:pPr>
      <w:pStyle w:val="Header"/>
    </w:pPr>
  </w:p>
  <w:p w:rsidR="00522CA1" w:rsidRPr="006168B2" w:rsidRDefault="00522CA1">
    <w:pPr>
      <w:pStyle w:val="Header"/>
      <w:rPr>
        <w:color w:val="00006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605D2"/>
    <w:multiLevelType w:val="hybridMultilevel"/>
    <w:tmpl w:val="E24E4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067589"/>
    <w:multiLevelType w:val="hybridMultilevel"/>
    <w:tmpl w:val="D210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A3FF1"/>
    <w:rsid w:val="00020981"/>
    <w:rsid w:val="00021F24"/>
    <w:rsid w:val="00025BD1"/>
    <w:rsid w:val="00046798"/>
    <w:rsid w:val="0005215F"/>
    <w:rsid w:val="0005565A"/>
    <w:rsid w:val="00064083"/>
    <w:rsid w:val="00064D1C"/>
    <w:rsid w:val="000764DD"/>
    <w:rsid w:val="000807CB"/>
    <w:rsid w:val="000A619E"/>
    <w:rsid w:val="000B28F3"/>
    <w:rsid w:val="000E6E04"/>
    <w:rsid w:val="000F086A"/>
    <w:rsid w:val="0011333C"/>
    <w:rsid w:val="00175305"/>
    <w:rsid w:val="0018429A"/>
    <w:rsid w:val="0018480F"/>
    <w:rsid w:val="001D2740"/>
    <w:rsid w:val="001D5A97"/>
    <w:rsid w:val="001E00C3"/>
    <w:rsid w:val="001E0E1F"/>
    <w:rsid w:val="001E31D6"/>
    <w:rsid w:val="001E437C"/>
    <w:rsid w:val="001F0FFD"/>
    <w:rsid w:val="001F3323"/>
    <w:rsid w:val="001F61E1"/>
    <w:rsid w:val="00226C98"/>
    <w:rsid w:val="00276BC9"/>
    <w:rsid w:val="002976B5"/>
    <w:rsid w:val="002C3F42"/>
    <w:rsid w:val="0031786B"/>
    <w:rsid w:val="00321E4D"/>
    <w:rsid w:val="003250F7"/>
    <w:rsid w:val="00350882"/>
    <w:rsid w:val="0036700F"/>
    <w:rsid w:val="003752D0"/>
    <w:rsid w:val="00383C45"/>
    <w:rsid w:val="00392A3F"/>
    <w:rsid w:val="003B40D0"/>
    <w:rsid w:val="003D620D"/>
    <w:rsid w:val="003D6D11"/>
    <w:rsid w:val="00405A37"/>
    <w:rsid w:val="00405DDE"/>
    <w:rsid w:val="00455BA2"/>
    <w:rsid w:val="00464BED"/>
    <w:rsid w:val="00467467"/>
    <w:rsid w:val="004754F4"/>
    <w:rsid w:val="0047604E"/>
    <w:rsid w:val="004B72A9"/>
    <w:rsid w:val="004C3543"/>
    <w:rsid w:val="004F341C"/>
    <w:rsid w:val="005006C1"/>
    <w:rsid w:val="0050105C"/>
    <w:rsid w:val="005019D1"/>
    <w:rsid w:val="00506225"/>
    <w:rsid w:val="005151FA"/>
    <w:rsid w:val="0051531E"/>
    <w:rsid w:val="00522669"/>
    <w:rsid w:val="00522CA1"/>
    <w:rsid w:val="00532E03"/>
    <w:rsid w:val="005371BE"/>
    <w:rsid w:val="0054171E"/>
    <w:rsid w:val="0055665F"/>
    <w:rsid w:val="0058339D"/>
    <w:rsid w:val="005A1CAE"/>
    <w:rsid w:val="005A3B2F"/>
    <w:rsid w:val="005B56E1"/>
    <w:rsid w:val="005C0255"/>
    <w:rsid w:val="005D195A"/>
    <w:rsid w:val="005D6486"/>
    <w:rsid w:val="005F0F16"/>
    <w:rsid w:val="005F4CE0"/>
    <w:rsid w:val="006001EC"/>
    <w:rsid w:val="006168B2"/>
    <w:rsid w:val="00645FAD"/>
    <w:rsid w:val="0066354D"/>
    <w:rsid w:val="006A7F33"/>
    <w:rsid w:val="006B30AE"/>
    <w:rsid w:val="006C3C01"/>
    <w:rsid w:val="006E1C0E"/>
    <w:rsid w:val="006E574A"/>
    <w:rsid w:val="006E686A"/>
    <w:rsid w:val="006F036C"/>
    <w:rsid w:val="0072302A"/>
    <w:rsid w:val="00727A0B"/>
    <w:rsid w:val="00731CBF"/>
    <w:rsid w:val="007465D9"/>
    <w:rsid w:val="0075661E"/>
    <w:rsid w:val="00771070"/>
    <w:rsid w:val="007747C5"/>
    <w:rsid w:val="0077558B"/>
    <w:rsid w:val="00780FB8"/>
    <w:rsid w:val="00781911"/>
    <w:rsid w:val="007A02A3"/>
    <w:rsid w:val="007A4E51"/>
    <w:rsid w:val="007B7E32"/>
    <w:rsid w:val="007C2608"/>
    <w:rsid w:val="007C6173"/>
    <w:rsid w:val="00807FBD"/>
    <w:rsid w:val="00812D95"/>
    <w:rsid w:val="00837735"/>
    <w:rsid w:val="00845BD1"/>
    <w:rsid w:val="0086530D"/>
    <w:rsid w:val="008A6CE5"/>
    <w:rsid w:val="008B63EF"/>
    <w:rsid w:val="008B6801"/>
    <w:rsid w:val="009011A9"/>
    <w:rsid w:val="009278D0"/>
    <w:rsid w:val="00972AEE"/>
    <w:rsid w:val="009853BC"/>
    <w:rsid w:val="00991FC8"/>
    <w:rsid w:val="009A3C42"/>
    <w:rsid w:val="009C05C6"/>
    <w:rsid w:val="009D0273"/>
    <w:rsid w:val="009E2250"/>
    <w:rsid w:val="009F3069"/>
    <w:rsid w:val="00A03E05"/>
    <w:rsid w:val="00A34EC0"/>
    <w:rsid w:val="00A9523B"/>
    <w:rsid w:val="00A95896"/>
    <w:rsid w:val="00AB53C9"/>
    <w:rsid w:val="00AD210D"/>
    <w:rsid w:val="00B33DA3"/>
    <w:rsid w:val="00B358D6"/>
    <w:rsid w:val="00B36705"/>
    <w:rsid w:val="00B468C3"/>
    <w:rsid w:val="00B5098A"/>
    <w:rsid w:val="00B86112"/>
    <w:rsid w:val="00BA0846"/>
    <w:rsid w:val="00BA3FF1"/>
    <w:rsid w:val="00BD07F4"/>
    <w:rsid w:val="00BD7DE9"/>
    <w:rsid w:val="00C055F8"/>
    <w:rsid w:val="00C05C60"/>
    <w:rsid w:val="00C358C7"/>
    <w:rsid w:val="00C8344D"/>
    <w:rsid w:val="00C86FE8"/>
    <w:rsid w:val="00CA3CDF"/>
    <w:rsid w:val="00CA57E3"/>
    <w:rsid w:val="00CB4A66"/>
    <w:rsid w:val="00CE1BB3"/>
    <w:rsid w:val="00CE57FD"/>
    <w:rsid w:val="00CF4B5D"/>
    <w:rsid w:val="00D077CF"/>
    <w:rsid w:val="00D104CD"/>
    <w:rsid w:val="00D60A52"/>
    <w:rsid w:val="00DB26F7"/>
    <w:rsid w:val="00DE3178"/>
    <w:rsid w:val="00DE5862"/>
    <w:rsid w:val="00DE6AF1"/>
    <w:rsid w:val="00E0088E"/>
    <w:rsid w:val="00E52393"/>
    <w:rsid w:val="00E57110"/>
    <w:rsid w:val="00E67EB7"/>
    <w:rsid w:val="00EA16AB"/>
    <w:rsid w:val="00EB5C56"/>
    <w:rsid w:val="00F1205A"/>
    <w:rsid w:val="00F148B0"/>
    <w:rsid w:val="00F326AD"/>
    <w:rsid w:val="00F441D3"/>
    <w:rsid w:val="00F549E9"/>
    <w:rsid w:val="00F54A18"/>
    <w:rsid w:val="00F56FCF"/>
    <w:rsid w:val="00F6390C"/>
    <w:rsid w:val="00FB18B3"/>
    <w:rsid w:val="00FB447D"/>
    <w:rsid w:val="00FB75EF"/>
    <w:rsid w:val="00FC57BA"/>
    <w:rsid w:val="00FD2602"/>
    <w:rsid w:val="00FD664D"/>
    <w:rsid w:val="00FF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D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BA2"/>
    <w:rPr>
      <w:sz w:val="22"/>
      <w:szCs w:val="22"/>
    </w:rPr>
  </w:style>
  <w:style w:type="character" w:styleId="Hyperlink">
    <w:name w:val="Hyperlink"/>
    <w:uiPriority w:val="99"/>
    <w:unhideWhenUsed/>
    <w:rsid w:val="005153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C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2C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2C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2CA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\My%20Documents\Sheila%20John%20P&amp;C\SAAJ_Official\AdminOps\Letterhead_RCB_L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Letterhead_RCB_L2</Template>
  <TotalTime>24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Admin</cp:lastModifiedBy>
  <cp:revision>4</cp:revision>
  <cp:lastPrinted>2022-01-25T16:00:00Z</cp:lastPrinted>
  <dcterms:created xsi:type="dcterms:W3CDTF">2022-01-25T16:02:00Z</dcterms:created>
  <dcterms:modified xsi:type="dcterms:W3CDTF">2022-01-25T16:24:00Z</dcterms:modified>
</cp:coreProperties>
</file>